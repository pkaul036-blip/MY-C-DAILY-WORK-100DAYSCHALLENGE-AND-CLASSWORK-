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lang w:val="en-US"/>
        </w:rPr>
      </w:pPr>
      <w:r>
        <w:rPr>
          <w:lang w:val="en-US"/>
        </w:rPr>
        <w:t xml:space="preserve">                                                              </w:t>
      </w:r>
      <w:r>
        <w:rPr>
          <w:b/>
          <w:bCs/>
          <w:sz w:val="24"/>
          <w:szCs w:val="24"/>
          <w:u w:val="single"/>
          <w:lang w:val="en-US"/>
        </w:rPr>
        <w:t xml:space="preserve">    C-Lab </w:t>
        <w:tab/>
      </w:r>
      <w:r>
        <w:rPr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i/>
          <w:iCs/>
          <w:lang w:val="en-US"/>
        </w:rPr>
        <w:t>01-08-25</w:t>
      </w:r>
    </w:p>
    <w:p>
      <w:pPr>
        <w:rPr>
          <w:i/>
          <w:iCs/>
          <w:lang w:val="en-US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6A9955"/>
          <w:kern w:val="0"/>
          <w:sz w:val="24"/>
          <w:szCs w:val="24"/>
          <w:shd w:val="clear" w:color="auto" w:fill="1E1E1E"/>
          <w:lang w:val="en-US" w:eastAsia="zh-CN"/>
        </w:rPr>
        <w:t>/*Write a program to check Whether Two Strings are Anagrams or not.*/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 xml:space="preserve">#include 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&lt;stdio.h&gt;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main()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char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str1[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100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], str2[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100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i, j, len1 =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, len2 =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char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first string: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"%s"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str1);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second string: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"%s"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str2);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for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(i =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; str1[i] != 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'\0'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 i++)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len1++;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for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(i =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; str2[i] != 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'\0'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 i++)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len2++;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if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(len1 != len2)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"The strings are NOT Anagrams.\n"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return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for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(i =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; i &lt; len1 -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 i++)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for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(j = i +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 j &lt; len1; j++)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if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(str1[i] &gt; str1[j])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temp = str1[i];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str1[i] = str1[j];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str1[j] = temp;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for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(i =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; i &lt; len2 -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 i++)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for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(j = i +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 j &lt; len2; j++)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if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(str2[i] &gt; str2[j])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temp = str2[i];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str2[i] = str2[j];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  <w:lang w:val="en-US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str2[j] = temp;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for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(i =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 i &lt; len1; i++)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if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(str1[i] != str2[i])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"The strings are NOT Anagrams.\n"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return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"The strings are Anagrams.\n"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return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6A9955"/>
          <w:kern w:val="0"/>
          <w:sz w:val="24"/>
          <w:szCs w:val="24"/>
          <w:shd w:val="clear" w:color="auto" w:fill="1E1E1E"/>
          <w:lang w:val="en-US" w:eastAsia="zh-CN"/>
        </w:rPr>
        <w:t>/*Write a program to find second largest element in an array by passing the array to a function.*/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 xml:space="preserve">#include 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&lt;stdio.h&gt;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secondlar(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arr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[]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, 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n)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first, second;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if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(arr[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] &gt; arr[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])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first = arr[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second = arr[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} 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else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first = arr[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second = arr[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for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i =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2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 i &lt; n; i++)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if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(arr[i] &gt; first)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second = first;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first = arr[i];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} 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else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if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(arr[i] &gt; second &amp;&amp; arr[i] != first)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second = arr[i];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return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second;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main()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arr[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100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], n;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size of an array: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"%d"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&amp;n);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%d elements:\n"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n);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for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i =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 i &lt; n; i++)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"%d"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&amp;arr[i]);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secondLargest = secondlar(arr, n);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"The second largest element is: %d\n"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secondLargest);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return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6A9955"/>
          <w:kern w:val="0"/>
          <w:sz w:val="24"/>
          <w:szCs w:val="24"/>
          <w:shd w:val="clear" w:color="auto" w:fill="1E1E1E"/>
          <w:lang w:val="en-US" w:eastAsia="zh-CN"/>
        </w:rPr>
        <w:t>/*Write a program to find sum of digits using recursion.*/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 xml:space="preserve">#include 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&lt;stdio.h&gt;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sumOfDigits(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n)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if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(n ==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return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return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(n %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) + sumOfDigits(n /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main()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a number: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"%d"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&amp;num);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"Sum of digits: %d\n"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sumOfDigits(num));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return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6A9955"/>
          <w:kern w:val="0"/>
          <w:sz w:val="24"/>
          <w:szCs w:val="24"/>
          <w:shd w:val="clear" w:color="auto" w:fill="1E1E1E"/>
          <w:lang w:val="en-US" w:eastAsia="zh-CN"/>
        </w:rPr>
        <w:t>/*Write a program and a function to swap two numbers using call by reference.*/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 xml:space="preserve">#include 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&lt;stdio.h&gt;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void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swap(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*a, 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*b)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temp = *a;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*a = *b;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*b = temp;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main()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x, y;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first number: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"%d"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&amp;x);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second number: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"%d"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&amp;y);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swap(&amp;x, &amp;y);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"After swapping: x = %d, y = %d\n"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x, y);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return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6A9955"/>
          <w:kern w:val="0"/>
          <w:sz w:val="24"/>
          <w:szCs w:val="24"/>
          <w:shd w:val="clear" w:color="auto" w:fill="1E1E1E"/>
          <w:lang w:val="en-US" w:eastAsia="zh-CN"/>
        </w:rPr>
        <w:t>/*Write a function to sort an array using functions.*/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 xml:space="preserve">#include 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&lt;stdio.h&gt;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void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sortArray(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arr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[]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, 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n)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i, j, temp;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for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(i =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; i &lt; n -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 i++)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for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(j =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; j &lt; n - i -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 j++)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if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(arr[j] &gt; arr[j +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])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temp = arr[j];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arr[j] = arr[j +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arr[j +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] = temp;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main()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arr[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100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], n, i;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size of array: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"%d"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&amp;n);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%d elements: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n);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for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(i =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 i &lt; n; i++)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"%d"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&amp;arr[i]);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sortArray(arr, n);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"Sorted array: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for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(i =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 i &lt; n; i++)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"%d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arr[i]);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return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6A9955"/>
          <w:kern w:val="0"/>
          <w:sz w:val="24"/>
          <w:szCs w:val="24"/>
          <w:shd w:val="clear" w:color="auto" w:fill="1E1E1E"/>
          <w:lang w:val="en-US" w:eastAsia="zh-CN"/>
        </w:rPr>
        <w:t>/*Write a program to define a structure name student with roll number, name, and marks.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6A9955"/>
          <w:kern w:val="0"/>
          <w:sz w:val="24"/>
          <w:szCs w:val="24"/>
          <w:shd w:val="clear" w:color="auto" w:fill="1E1E1E"/>
          <w:lang w:val="en-US" w:eastAsia="zh-CN"/>
        </w:rPr>
        <w:t>Write functions to input and display student details*/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 xml:space="preserve">#include 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&lt;stdio.h&gt;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struct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Student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roll;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char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name[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50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float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marks;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struct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Student inputStudent()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struct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Student s;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roll number: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"%d"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&amp;s.roll);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name: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"%s"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, s.name); 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marks: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"%f"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&amp;s.marks);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return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s; 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void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displayStudent(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struct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Student s)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"\nStudent Details: 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"Roll Number: %d\n"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s.roll);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"Name : %s\n"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s.name);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"Marks : %f\n"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s.marks);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main()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struct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Student s1;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s1 = inputStudent();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displayStudent(s1);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return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6A9955"/>
          <w:kern w:val="0"/>
          <w:sz w:val="24"/>
          <w:szCs w:val="24"/>
          <w:shd w:val="clear" w:color="auto" w:fill="1E1E1E"/>
          <w:lang w:val="en-US" w:eastAsia="zh-CN"/>
        </w:rPr>
        <w:t>/*Write a program to create a structure employee (ID, Name, Basic Pay, DA, HRA, Gross Salary).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6A9955"/>
          <w:kern w:val="0"/>
          <w:sz w:val="24"/>
          <w:szCs w:val="24"/>
          <w:shd w:val="clear" w:color="auto" w:fill="1E1E1E"/>
          <w:lang w:val="en-US" w:eastAsia="zh-CN"/>
        </w:rPr>
        <w:t>and write a function to calculate salary and display details.*/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 xml:space="preserve">#include 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&lt;stdio.h&gt;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struct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Employee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id;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char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name[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50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float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basic, da, hra, gross;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struct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Employee calculateSalary(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struct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Employee e)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e.gross = e.basic + e.da + e.hra;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return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e;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void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displayEmployee(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struct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Employee e)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"\nEmployee ID: %d\n"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e.id);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"Name : %s\n"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e.name);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"Basic Pay : %.2f\n"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e.basic);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"DA : %.2f\n"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e.da);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"HRA : %.2f\n"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e.hra);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"Gross Pay : %.2f\n"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e.gross);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main()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struct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Employee e1;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Employee ID: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"%d"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&amp;e1.id);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Name: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"%s"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e1.name);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Basic Pay: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"%f"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&amp;e1.basic);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DA: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"%f"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&amp;e1.da);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HRA: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"%f"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&amp;e1.hra);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e1 = calculateSalary(e1);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displayEmployee(e1);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return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  <w:r>
        <w:rPr>
          <w:i/>
          <w:iCs/>
          <w:lang w:val="en-US"/>
        </w:rPr>
        <w:t>Thankyou,</w:t>
      </w:r>
    </w:p>
    <w:p>
      <w:pPr>
        <w:rPr>
          <w:i/>
          <w:iCs/>
          <w:lang w:val="en-US"/>
        </w:rPr>
      </w:pPr>
      <w:r>
        <w:rPr>
          <w:i/>
          <w:iCs/>
          <w:lang w:val="en-US"/>
        </w:rPr>
        <w:t>Parth</w:t>
      </w:r>
    </w:p>
    <w:p>
      <w:pPr>
        <w:rPr>
          <w:i/>
          <w:iCs/>
          <w:lang w:val="en-US"/>
        </w:rPr>
      </w:pPr>
      <w:r>
        <w:rPr>
          <w:i/>
          <w:iCs/>
          <w:lang w:val="en-US"/>
        </w:rPr>
        <w:t>590022407</w:t>
      </w:r>
      <w:bookmarkStart w:id="0" w:name="_GoBack"/>
      <w:bookmarkEnd w:id="0"/>
    </w:p>
    <w:p>
      <w:pPr>
        <w:rPr>
          <w:i/>
          <w:iCs/>
          <w:lang w:val="en-US"/>
        </w:rPr>
      </w:pPr>
      <w:r>
        <w:rPr>
          <w:i/>
          <w:iCs/>
          <w:lang w:val="en-US"/>
        </w:rPr>
        <w:t>B2</w:t>
      </w:r>
    </w:p>
    <w:sectPr>
      <w:pgSz w:w="11906" w:h="16838"/>
      <w:pgMar w:top="1440" w:right="1800" w:bottom="1440" w:left="180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Menlo">
    <w:panose1 w:val="020B0609030804020204"/>
    <w:charset w:val="00"/>
    <w:family w:val="auto"/>
    <w:pitch w:val="variable"/>
    <w:sig w:usb0="E60022FF" w:usb1="D200F9FB" w:usb2="02000028" w:usb3="00000000" w:csb0="600001DF" w:csb1="FFDF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1" w:usb3="00000000" w:csb0="0000019F" w:csb1="00000000"/>
  </w:font>
  <w:font w:name="等线">
    <w:altName w:val="Droid Sans"/>
    <w:panose1 w:val="00000000000000000000"/>
    <w:charset w:val="86"/>
    <w:family w:val="auto"/>
    <w:pitch w:val="variable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variable"/>
    <w:sig w:usb0="E0000AFF" w:usb1="00007843" w:usb2="00000001" w:usb3="00000000" w:csb0="400001BF" w:csb1="DFF7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208"/>
  <w:bordersDoNotSurroundHeader w:val="0"/>
  <w:bordersDoNotSurroundFooter w:val="0"/>
  <w:defaultTabStop w:val="720"/>
  <w:drawingGridHorizontalSpacing w:val="100"/>
  <w:drawingGridVerticalSpacing w:val="156"/>
  <w:displayHorizontalDrawingGridEvery w:val="1"/>
  <w:displayVerticalDrawingGridEvery w:val="1"/>
  <w:noPunctuationKerning/>
  <w:compat>
    <w:spaceForUL/>
    <w:ulTrailSpace/>
    <w:doNotExpandShiftReturn/>
    <w:adjustLineHeightInTabl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rPr>
      <w:rFonts w:ascii="Calibri" w:eastAsia="等线" w:cs="Arial" w:hAnsi="Calibri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14</TotalTime>
  <Application>Yozo_Office</Application>
  <Pages>7</Pages>
  <Words>791</Words>
  <Characters>3731</Characters>
  <Lines>257</Lines>
  <Paragraphs>213</Paragraphs>
  <CharactersWithSpaces>4392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Kamal Khandelwal</dc:creator>
  <cp:lastModifiedBy>vivo user</cp:lastModifiedBy>
  <cp:revision>1</cp:revision>
  <dcterms:created xsi:type="dcterms:W3CDTF">2025-10-01T11:29:00Z</dcterms:created>
  <dcterms:modified xsi:type="dcterms:W3CDTF">2025-10-01T04:39:49Z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1033-6.15.0.8733</vt:lpwstr>
  </property>
  <property fmtid="{D5CDD505-2E9C-101B-9397-08002B2CF9AE}" pid="3" name="ICV">
    <vt:lpwstr>B1326D3B2476C49652C3DC688EA473B7_41</vt:lpwstr>
  </property>
</Properties>
</file>